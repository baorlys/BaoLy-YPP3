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B731E" w14:textId="77777777" w:rsidR="00C6554A" w:rsidRPr="006456D5" w:rsidRDefault="002554CD" w:rsidP="00C6554A">
      <w:pPr>
        <w:pStyle w:val="Photo"/>
        <w:rPr>
          <w:rFonts w:ascii="Helvetica" w:hAnsi="Helvetica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456D5">
        <w:rPr>
          <w:rFonts w:ascii="Helvetica" w:hAnsi="Helvetica"/>
          <w:noProof/>
        </w:rPr>
        <w:drawing>
          <wp:inline distT="0" distB="0" distL="0" distR="0" wp14:anchorId="20400C5E" wp14:editId="3F1BE75F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7C5C0F8D" w14:textId="4F2FCE51" w:rsidR="00C6554A" w:rsidRPr="006456D5" w:rsidRDefault="00147B4C" w:rsidP="00C6554A">
      <w:pPr>
        <w:pStyle w:val="Title"/>
        <w:rPr>
          <w:rFonts w:ascii="Helvetica" w:hAnsi="Helvetica"/>
        </w:rPr>
      </w:pPr>
      <w:r w:rsidRPr="006456D5">
        <w:rPr>
          <w:rFonts w:ascii="Helvetica" w:hAnsi="Helvetica"/>
        </w:rPr>
        <w:t>Usecase Diagram Output</w:t>
      </w:r>
    </w:p>
    <w:p w14:paraId="72CD8343" w14:textId="53B3C810" w:rsidR="00C6554A" w:rsidRPr="006456D5" w:rsidRDefault="009C2A18" w:rsidP="00C6554A">
      <w:pPr>
        <w:pStyle w:val="Subtitle"/>
        <w:rPr>
          <w:rFonts w:ascii="Helvetica" w:hAnsi="Helvetica"/>
        </w:rPr>
      </w:pPr>
      <w:r w:rsidRPr="006456D5">
        <w:rPr>
          <w:rFonts w:ascii="Helvetica" w:hAnsi="Helvetica"/>
        </w:rPr>
        <w:t xml:space="preserve">Mentorhub system </w:t>
      </w:r>
    </w:p>
    <w:p w14:paraId="5131A909" w14:textId="77B05831" w:rsidR="00C6554A" w:rsidRPr="006456D5" w:rsidRDefault="009C2A18" w:rsidP="00C6554A">
      <w:pPr>
        <w:pStyle w:val="ContactInfo"/>
        <w:rPr>
          <w:rFonts w:ascii="Helvetica" w:hAnsi="Helvetica" w:cs="Times New Roman"/>
        </w:rPr>
      </w:pPr>
      <w:r w:rsidRPr="006456D5">
        <w:rPr>
          <w:rFonts w:ascii="Helvetica" w:hAnsi="Helvetica" w:cs="Times New Roman"/>
        </w:rPr>
        <w:t>YPP3</w:t>
      </w:r>
      <w:r w:rsidR="00C6554A" w:rsidRPr="006456D5">
        <w:rPr>
          <w:rFonts w:ascii="Helvetica" w:hAnsi="Helvetica" w:cs="Times New Roman"/>
        </w:rPr>
        <w:t xml:space="preserve"> | </w:t>
      </w:r>
      <w:r w:rsidRPr="006456D5">
        <w:rPr>
          <w:rFonts w:ascii="Helvetica" w:hAnsi="Helvetica" w:cs="Times New Roman"/>
        </w:rPr>
        <w:t>23/05/2024</w:t>
      </w:r>
      <w:r w:rsidR="00C6554A" w:rsidRPr="006456D5">
        <w:rPr>
          <w:rFonts w:ascii="Helvetica" w:hAnsi="Helvetica" w:cs="Times New Roman"/>
        </w:rPr>
        <w:br w:type="page"/>
      </w:r>
    </w:p>
    <w:sdt>
      <w:sdtPr>
        <w:rPr>
          <w:rFonts w:ascii="Helvetica" w:eastAsiaTheme="minorHAnsi" w:hAnsi="Helvetica" w:cstheme="minorBidi"/>
          <w:color w:val="595959" w:themeColor="text1" w:themeTint="A6"/>
          <w:sz w:val="26"/>
          <w:szCs w:val="22"/>
        </w:rPr>
        <w:id w:val="21281159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77CC69" w14:textId="45754888" w:rsidR="009C2A18" w:rsidRPr="006456D5" w:rsidRDefault="009C2A18">
          <w:pPr>
            <w:pStyle w:val="TOCHeading"/>
            <w:rPr>
              <w:rFonts w:ascii="Helvetica" w:hAnsi="Helvetica"/>
            </w:rPr>
          </w:pPr>
          <w:r w:rsidRPr="006456D5">
            <w:rPr>
              <w:rFonts w:ascii="Helvetica" w:hAnsi="Helvetica"/>
            </w:rPr>
            <w:t>Contents</w:t>
          </w:r>
        </w:p>
        <w:p w14:paraId="16BF8282" w14:textId="3BB8CA28" w:rsidR="004B5E1E" w:rsidRDefault="009C2A1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r w:rsidRPr="006456D5">
            <w:rPr>
              <w:rFonts w:ascii="Helvetica" w:hAnsi="Helvetica"/>
            </w:rPr>
            <w:fldChar w:fldCharType="begin"/>
          </w:r>
          <w:r w:rsidRPr="006456D5">
            <w:rPr>
              <w:rFonts w:ascii="Helvetica" w:hAnsi="Helvetica"/>
            </w:rPr>
            <w:instrText xml:space="preserve"> TOC \o "1-3" \h \z \u </w:instrText>
          </w:r>
          <w:r w:rsidRPr="006456D5">
            <w:rPr>
              <w:rFonts w:ascii="Helvetica" w:hAnsi="Helvetica"/>
            </w:rPr>
            <w:fldChar w:fldCharType="separate"/>
          </w:r>
          <w:hyperlink w:anchor="_Toc167464717" w:history="1">
            <w:r w:rsidR="004B5E1E" w:rsidRPr="008C7975">
              <w:rPr>
                <w:rStyle w:val="Hyperlink"/>
                <w:rFonts w:ascii="Helvetica" w:hAnsi="Helvetica"/>
                <w:noProof/>
              </w:rPr>
              <w:t>I/ Contribution table</w:t>
            </w:r>
            <w:r w:rsidR="004B5E1E">
              <w:rPr>
                <w:noProof/>
                <w:webHidden/>
              </w:rPr>
              <w:tab/>
            </w:r>
            <w:r w:rsidR="004B5E1E">
              <w:rPr>
                <w:noProof/>
                <w:webHidden/>
              </w:rPr>
              <w:fldChar w:fldCharType="begin"/>
            </w:r>
            <w:r w:rsidR="004B5E1E">
              <w:rPr>
                <w:noProof/>
                <w:webHidden/>
              </w:rPr>
              <w:instrText xml:space="preserve"> PAGEREF _Toc167464717 \h </w:instrText>
            </w:r>
            <w:r w:rsidR="004B5E1E">
              <w:rPr>
                <w:noProof/>
                <w:webHidden/>
              </w:rPr>
            </w:r>
            <w:r w:rsidR="004B5E1E">
              <w:rPr>
                <w:noProof/>
                <w:webHidden/>
              </w:rPr>
              <w:fldChar w:fldCharType="separate"/>
            </w:r>
            <w:r w:rsidR="004B5E1E">
              <w:rPr>
                <w:noProof/>
                <w:webHidden/>
              </w:rPr>
              <w:t>2</w:t>
            </w:r>
            <w:r w:rsidR="004B5E1E">
              <w:rPr>
                <w:noProof/>
                <w:webHidden/>
              </w:rPr>
              <w:fldChar w:fldCharType="end"/>
            </w:r>
          </w:hyperlink>
        </w:p>
        <w:p w14:paraId="4BFE70F2" w14:textId="55DF93B9" w:rsidR="004B5E1E" w:rsidRDefault="004B5E1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18" w:history="1">
            <w:r w:rsidRPr="008C7975">
              <w:rPr>
                <w:rStyle w:val="Hyperlink"/>
                <w:rFonts w:ascii="Helvetica" w:hAnsi="Helvetica"/>
                <w:noProof/>
              </w:rPr>
              <w:t>II/ 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FC4D5" w14:textId="29223F5A" w:rsidR="004B5E1E" w:rsidRDefault="004B5E1E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19" w:history="1">
            <w:r w:rsidRPr="008C7975">
              <w:rPr>
                <w:rStyle w:val="Hyperlink"/>
                <w:rFonts w:ascii="Helvetica" w:hAnsi="Helvetica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8C7975">
              <w:rPr>
                <w:rStyle w:val="Hyperlink"/>
                <w:rFonts w:ascii="Helvetica" w:hAnsi="Helvetica" w:cs="Times New Roman"/>
                <w:noProof/>
              </w:rPr>
              <w:t>LMS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262C" w14:textId="6CE0C7DC" w:rsidR="004B5E1E" w:rsidRDefault="004B5E1E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20" w:history="1">
            <w:r w:rsidRPr="008C7975">
              <w:rPr>
                <w:rStyle w:val="Hyperlink"/>
                <w:rFonts w:ascii="Helvetica" w:hAnsi="Helvetica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8C7975">
              <w:rPr>
                <w:rStyle w:val="Hyperlink"/>
                <w:rFonts w:ascii="Helvetica" w:hAnsi="Helvetica" w:cs="Times New Roman"/>
                <w:noProof/>
              </w:rPr>
              <w:t>Program Management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85D7F" w14:textId="342A4953" w:rsidR="004B5E1E" w:rsidRDefault="004B5E1E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21" w:history="1"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DAM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7A01D" w14:textId="55DB3444" w:rsidR="004B5E1E" w:rsidRDefault="004B5E1E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22" w:history="1"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Certification Management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63D3E" w14:textId="6B701A27" w:rsidR="004B5E1E" w:rsidRDefault="004B5E1E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23" w:history="1"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Mentoring Hub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6305" w14:textId="3FB5E1A5" w:rsidR="004B5E1E" w:rsidRDefault="004B5E1E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24" w:history="1"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Job Market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B7516" w14:textId="349F9C15" w:rsidR="004B5E1E" w:rsidRDefault="004B5E1E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25" w:history="1"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8C7975">
              <w:rPr>
                <w:rStyle w:val="Hyperlink"/>
                <w:rFonts w:ascii="Helvetica" w:hAnsi="Helvetica" w:cs="Times New Roman"/>
                <w:noProof/>
                <w:lang w:bidi="vi-VN"/>
              </w:rPr>
              <w:t>Social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7E4B" w14:textId="5B6B4A95" w:rsidR="004B5E1E" w:rsidRDefault="004B5E1E">
          <w:pPr>
            <w:pStyle w:val="TOC2"/>
            <w:tabs>
              <w:tab w:val="left" w:pos="66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2"/>
              <w14:ligatures w14:val="standardContextual"/>
            </w:rPr>
          </w:pPr>
          <w:hyperlink w:anchor="_Toc167464726" w:history="1">
            <w:r w:rsidRPr="008C7975">
              <w:rPr>
                <w:rStyle w:val="Hyperlink"/>
                <w:rFonts w:ascii="Helvetica" w:hAnsi="Helvetica"/>
                <w:noProof/>
                <w:lang w:bidi="vi-VN"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kern w:val="2"/>
                <w:sz w:val="22"/>
                <w14:ligatures w14:val="standardContextual"/>
              </w:rPr>
              <w:tab/>
            </w:r>
            <w:r w:rsidRPr="008C7975">
              <w:rPr>
                <w:rStyle w:val="Hyperlink"/>
                <w:rFonts w:ascii="Helvetica" w:hAnsi="Helvetica"/>
                <w:noProof/>
                <w:lang w:bidi="vi-VN"/>
              </w:rPr>
              <w:t>Communication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_Toc167464726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99C41" w14:textId="55C4F104" w:rsidR="009C2A18" w:rsidRPr="006456D5" w:rsidRDefault="009C2A18">
          <w:pPr>
            <w:rPr>
              <w:rFonts w:ascii="Helvetica" w:hAnsi="Helvetica"/>
            </w:rPr>
          </w:pPr>
          <w:r w:rsidRPr="006456D5">
            <w:rPr>
              <w:rFonts w:ascii="Helvetica" w:hAnsi="Helvetica"/>
              <w:b/>
              <w:bCs/>
              <w:noProof/>
            </w:rPr>
            <w:fldChar w:fldCharType="end"/>
          </w:r>
        </w:p>
      </w:sdtContent>
    </w:sdt>
    <w:p w14:paraId="161A5419" w14:textId="77777777" w:rsidR="009C2A18" w:rsidRPr="006456D5" w:rsidRDefault="009C2A18">
      <w:pPr>
        <w:rPr>
          <w:rFonts w:ascii="Helvetica" w:eastAsiaTheme="majorEastAsia" w:hAnsi="Helvetica" w:cstheme="majorBidi"/>
          <w:color w:val="007789" w:themeColor="accent1" w:themeShade="BF"/>
          <w:sz w:val="32"/>
        </w:rPr>
      </w:pPr>
      <w:r w:rsidRPr="006456D5">
        <w:rPr>
          <w:rFonts w:ascii="Helvetica" w:hAnsi="Helvetica"/>
        </w:rPr>
        <w:br w:type="page"/>
      </w:r>
    </w:p>
    <w:p w14:paraId="792E964F" w14:textId="45277758" w:rsidR="00C6554A" w:rsidRPr="006456D5" w:rsidRDefault="009C2A18" w:rsidP="00C6554A">
      <w:pPr>
        <w:pStyle w:val="Heading1"/>
        <w:rPr>
          <w:rFonts w:ascii="Helvetica" w:hAnsi="Helvetica"/>
        </w:rPr>
      </w:pPr>
      <w:bookmarkStart w:id="5" w:name="_Toc167464717"/>
      <w:r w:rsidRPr="006456D5">
        <w:rPr>
          <w:rFonts w:ascii="Helvetica" w:hAnsi="Helvetica"/>
        </w:rPr>
        <w:lastRenderedPageBreak/>
        <w:t>I/ Contribution table</w:t>
      </w:r>
      <w:bookmarkEnd w:id="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2A18" w:rsidRPr="006456D5" w14:paraId="422DAF84" w14:textId="77777777" w:rsidTr="009C2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0D8E2B" w14:textId="77777777" w:rsidR="009C2A18" w:rsidRPr="006456D5" w:rsidRDefault="009C2A18" w:rsidP="009C2A18">
            <w:pPr>
              <w:spacing w:line="360" w:lineRule="auto"/>
              <w:jc w:val="center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Use-case diagram</w:t>
            </w:r>
          </w:p>
        </w:tc>
        <w:tc>
          <w:tcPr>
            <w:tcW w:w="4148" w:type="dxa"/>
          </w:tcPr>
          <w:p w14:paraId="0613D70D" w14:textId="4F503FC1" w:rsidR="009C2A18" w:rsidRPr="006456D5" w:rsidRDefault="009C2A18" w:rsidP="009C2A1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Assignees</w:t>
            </w:r>
          </w:p>
        </w:tc>
      </w:tr>
      <w:tr w:rsidR="009C2A18" w:rsidRPr="006456D5" w14:paraId="76B0E9D1" w14:textId="77777777" w:rsidTr="009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DB331B8" w14:textId="09998A7D" w:rsidR="009C2A18" w:rsidRPr="006456D5" w:rsidRDefault="009C2A18" w:rsidP="009C2A1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LMS Subsystem</w:t>
            </w:r>
            <w:r w:rsidR="00B562AA" w:rsidRPr="006456D5">
              <w:rPr>
                <w:rFonts w:ascii="Helvetica" w:hAnsi="Helvetica" w:cs="Times New Roman"/>
                <w:szCs w:val="26"/>
                <w:lang w:bidi="vi-VN"/>
              </w:rPr>
              <w:t xml:space="preserve"> (Update)</w:t>
            </w:r>
          </w:p>
        </w:tc>
        <w:tc>
          <w:tcPr>
            <w:tcW w:w="4148" w:type="dxa"/>
          </w:tcPr>
          <w:p w14:paraId="0E8746B9" w14:textId="440C4715" w:rsidR="009C2A18" w:rsidRPr="006456D5" w:rsidRDefault="009C2A18" w:rsidP="009C2A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Tai Dang, Khoa Nguyen</w:t>
            </w:r>
            <w:r w:rsidR="00B562AA" w:rsidRPr="006456D5">
              <w:rPr>
                <w:rFonts w:ascii="Helvetica" w:hAnsi="Helvetica" w:cs="Times New Roman"/>
                <w:szCs w:val="26"/>
                <w:lang w:bidi="vi-VN"/>
              </w:rPr>
              <w:t xml:space="preserve"> </w:t>
            </w:r>
          </w:p>
        </w:tc>
      </w:tr>
      <w:tr w:rsidR="009C2A18" w:rsidRPr="006456D5" w14:paraId="5EEE820D" w14:textId="77777777" w:rsidTr="009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C06E31E" w14:textId="77777777" w:rsidR="009C2A18" w:rsidRPr="006456D5" w:rsidRDefault="009C2A18" w:rsidP="009C2A1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Program Management Subsystem</w:t>
            </w:r>
          </w:p>
        </w:tc>
        <w:tc>
          <w:tcPr>
            <w:tcW w:w="4148" w:type="dxa"/>
          </w:tcPr>
          <w:p w14:paraId="2F440131" w14:textId="77777777" w:rsidR="009C2A18" w:rsidRPr="006456D5" w:rsidRDefault="009C2A18" w:rsidP="009C2A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Khoi Nguyen, Bao Ly</w:t>
            </w:r>
          </w:p>
        </w:tc>
      </w:tr>
      <w:tr w:rsidR="009C2A18" w:rsidRPr="006456D5" w14:paraId="275D82D1" w14:textId="77777777" w:rsidTr="009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0010F9" w14:textId="77777777" w:rsidR="009C2A18" w:rsidRPr="006456D5" w:rsidRDefault="009C2A18" w:rsidP="009C2A1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DAM Subsystem</w:t>
            </w:r>
          </w:p>
        </w:tc>
        <w:tc>
          <w:tcPr>
            <w:tcW w:w="4148" w:type="dxa"/>
          </w:tcPr>
          <w:p w14:paraId="40982202" w14:textId="77777777" w:rsidR="009C2A18" w:rsidRPr="006456D5" w:rsidRDefault="009C2A18" w:rsidP="009C2A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Quang Nguyen, Thinh Vo</w:t>
            </w:r>
          </w:p>
        </w:tc>
      </w:tr>
      <w:tr w:rsidR="009C2A18" w:rsidRPr="006456D5" w14:paraId="4DE66C84" w14:textId="77777777" w:rsidTr="009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704878" w14:textId="77777777" w:rsidR="009C2A18" w:rsidRPr="006456D5" w:rsidRDefault="009C2A18" w:rsidP="009C2A1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Certification Management Subsystem</w:t>
            </w:r>
          </w:p>
        </w:tc>
        <w:tc>
          <w:tcPr>
            <w:tcW w:w="4148" w:type="dxa"/>
          </w:tcPr>
          <w:p w14:paraId="7398F470" w14:textId="77777777" w:rsidR="009C2A18" w:rsidRPr="006456D5" w:rsidRDefault="009C2A18" w:rsidP="009C2A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Ngoc Le, Nhi Le</w:t>
            </w:r>
          </w:p>
        </w:tc>
      </w:tr>
      <w:tr w:rsidR="009C2A18" w:rsidRPr="006456D5" w14:paraId="1CBABED3" w14:textId="77777777" w:rsidTr="009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DDD94D" w14:textId="13C11F5E" w:rsidR="009C2A18" w:rsidRPr="006456D5" w:rsidRDefault="009C2A18" w:rsidP="009C2A1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Mentoring Hub Subsystem</w:t>
            </w:r>
            <w:r w:rsidR="00B562AA" w:rsidRPr="006456D5">
              <w:rPr>
                <w:rFonts w:ascii="Helvetica" w:hAnsi="Helvetica" w:cs="Times New Roman"/>
                <w:szCs w:val="26"/>
                <w:lang w:bidi="vi-VN"/>
              </w:rPr>
              <w:t xml:space="preserve"> (Update)</w:t>
            </w:r>
          </w:p>
        </w:tc>
        <w:tc>
          <w:tcPr>
            <w:tcW w:w="4148" w:type="dxa"/>
          </w:tcPr>
          <w:p w14:paraId="28E60E2E" w14:textId="77777777" w:rsidR="009C2A18" w:rsidRPr="006456D5" w:rsidRDefault="009C2A18" w:rsidP="009C2A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All</w:t>
            </w:r>
          </w:p>
        </w:tc>
      </w:tr>
      <w:tr w:rsidR="009C2A18" w:rsidRPr="006456D5" w14:paraId="6BA5AF8D" w14:textId="77777777" w:rsidTr="009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375C66" w14:textId="1F8029D9" w:rsidR="009C2A18" w:rsidRPr="006456D5" w:rsidRDefault="009C2A18" w:rsidP="009C2A1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Job Market Subsystem</w:t>
            </w:r>
          </w:p>
        </w:tc>
        <w:tc>
          <w:tcPr>
            <w:tcW w:w="4148" w:type="dxa"/>
          </w:tcPr>
          <w:p w14:paraId="3DE0944A" w14:textId="77777777" w:rsidR="009C2A18" w:rsidRPr="006456D5" w:rsidRDefault="009C2A18" w:rsidP="009C2A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All</w:t>
            </w:r>
          </w:p>
        </w:tc>
      </w:tr>
      <w:tr w:rsidR="009C2A18" w:rsidRPr="006456D5" w14:paraId="22868D18" w14:textId="77777777" w:rsidTr="009C2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4C97CD" w14:textId="26869A27" w:rsidR="009C2A18" w:rsidRPr="006456D5" w:rsidRDefault="009C2A18" w:rsidP="009C2A1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Social Subsystem</w:t>
            </w:r>
          </w:p>
        </w:tc>
        <w:tc>
          <w:tcPr>
            <w:tcW w:w="4148" w:type="dxa"/>
          </w:tcPr>
          <w:p w14:paraId="6B687CBF" w14:textId="77777777" w:rsidR="009C2A18" w:rsidRPr="006456D5" w:rsidRDefault="009C2A18" w:rsidP="009C2A1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All</w:t>
            </w:r>
          </w:p>
        </w:tc>
      </w:tr>
      <w:tr w:rsidR="00B562AA" w:rsidRPr="006456D5" w14:paraId="5F17D4FB" w14:textId="77777777" w:rsidTr="009C2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C10DF4B" w14:textId="40C65ECE" w:rsidR="00B562AA" w:rsidRPr="006456D5" w:rsidRDefault="00B562AA" w:rsidP="009C2A18">
            <w:pPr>
              <w:pStyle w:val="ListParagraph"/>
              <w:numPr>
                <w:ilvl w:val="0"/>
                <w:numId w:val="16"/>
              </w:numPr>
              <w:spacing w:line="360" w:lineRule="auto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Communication Subsystem</w:t>
            </w:r>
          </w:p>
        </w:tc>
        <w:tc>
          <w:tcPr>
            <w:tcW w:w="4148" w:type="dxa"/>
          </w:tcPr>
          <w:p w14:paraId="4E52F1EC" w14:textId="2857EACE" w:rsidR="00B562AA" w:rsidRPr="006456D5" w:rsidRDefault="00B562AA" w:rsidP="009C2A1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Times New Roman"/>
                <w:szCs w:val="26"/>
                <w:lang w:bidi="vi-VN"/>
              </w:rPr>
            </w:pPr>
            <w:r w:rsidRPr="006456D5">
              <w:rPr>
                <w:rFonts w:ascii="Helvetica" w:hAnsi="Helvetica" w:cs="Times New Roman"/>
                <w:szCs w:val="26"/>
                <w:lang w:bidi="vi-VN"/>
              </w:rPr>
              <w:t>All</w:t>
            </w:r>
          </w:p>
        </w:tc>
      </w:tr>
    </w:tbl>
    <w:p w14:paraId="3BFFA9D3" w14:textId="77777777" w:rsidR="009C2A18" w:rsidRPr="006456D5" w:rsidRDefault="009C2A18" w:rsidP="009C2A18">
      <w:pPr>
        <w:pStyle w:val="Heading1"/>
        <w:rPr>
          <w:rFonts w:ascii="Helvetica" w:hAnsi="Helvetica"/>
        </w:rPr>
      </w:pPr>
    </w:p>
    <w:p w14:paraId="0519ADA6" w14:textId="77777777" w:rsidR="009C2A18" w:rsidRPr="006456D5" w:rsidRDefault="009C2A18">
      <w:pPr>
        <w:rPr>
          <w:rFonts w:ascii="Helvetica" w:eastAsiaTheme="majorEastAsia" w:hAnsi="Helvetica" w:cstheme="majorBidi"/>
          <w:color w:val="007789" w:themeColor="accent1" w:themeShade="BF"/>
          <w:sz w:val="32"/>
        </w:rPr>
      </w:pPr>
      <w:r w:rsidRPr="006456D5">
        <w:rPr>
          <w:rFonts w:ascii="Helvetica" w:hAnsi="Helvetica"/>
        </w:rPr>
        <w:br w:type="page"/>
      </w:r>
    </w:p>
    <w:p w14:paraId="01DDD197" w14:textId="3E716ED0" w:rsidR="009C2A18" w:rsidRPr="006456D5" w:rsidRDefault="009C2A18" w:rsidP="009C2A18">
      <w:pPr>
        <w:pStyle w:val="Heading1"/>
        <w:rPr>
          <w:rFonts w:ascii="Helvetica" w:hAnsi="Helvetica"/>
        </w:rPr>
      </w:pPr>
      <w:bookmarkStart w:id="6" w:name="_Toc167464718"/>
      <w:r w:rsidRPr="006456D5">
        <w:rPr>
          <w:rFonts w:ascii="Helvetica" w:hAnsi="Helvetica"/>
        </w:rPr>
        <w:lastRenderedPageBreak/>
        <w:t>II/ Use-case Diagram</w:t>
      </w:r>
      <w:bookmarkEnd w:id="6"/>
    </w:p>
    <w:p w14:paraId="69A8DAFB" w14:textId="4A104FDA" w:rsidR="0020544A" w:rsidRPr="006456D5" w:rsidRDefault="0020544A" w:rsidP="0020544A">
      <w:pPr>
        <w:pStyle w:val="Heading2"/>
        <w:numPr>
          <w:ilvl w:val="0"/>
          <w:numId w:val="21"/>
        </w:numPr>
        <w:rPr>
          <w:rFonts w:ascii="Helvetica" w:hAnsi="Helvetica" w:cs="Times New Roman"/>
          <w:caps w:val="0"/>
        </w:rPr>
      </w:pPr>
      <w:bookmarkStart w:id="7" w:name="_Toc167464719"/>
      <w:r w:rsidRPr="006456D5">
        <w:rPr>
          <w:rFonts w:ascii="Helvetica" w:hAnsi="Helvetica" w:cs="Times New Roman"/>
          <w:caps w:val="0"/>
        </w:rPr>
        <w:t>LMS Subsystem</w:t>
      </w:r>
      <w:bookmarkEnd w:id="7"/>
    </w:p>
    <w:p w14:paraId="00475780" w14:textId="7A2655F9" w:rsidR="0020544A" w:rsidRPr="006456D5" w:rsidRDefault="006456D5" w:rsidP="0020544A">
      <w:pPr>
        <w:pStyle w:val="Photo"/>
        <w:rPr>
          <w:rFonts w:ascii="Helvetica" w:hAnsi="Helvetica"/>
        </w:rPr>
      </w:pPr>
      <w:r w:rsidRPr="006456D5">
        <w:rPr>
          <w:rFonts w:ascii="Helvetica" w:hAnsi="Helvetica"/>
          <w:noProof/>
        </w:rPr>
        <w:drawing>
          <wp:inline distT="0" distB="0" distL="0" distR="0" wp14:anchorId="2BBD2D17" wp14:editId="54CC2366">
            <wp:extent cx="5486400" cy="5837555"/>
            <wp:effectExtent l="0" t="0" r="0" b="0"/>
            <wp:docPr id="1652210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10484" name="Picture 165221048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F092" w14:textId="240E7C5B" w:rsidR="00A94E9A" w:rsidRPr="006456D5" w:rsidRDefault="00A94E9A" w:rsidP="00A94E9A">
      <w:pPr>
        <w:rPr>
          <w:rFonts w:ascii="Helvetica" w:hAnsi="Helvetica" w:cs="Times New Roman"/>
        </w:rPr>
      </w:pPr>
    </w:p>
    <w:p w14:paraId="7B89725F" w14:textId="701C94C7" w:rsidR="0020544A" w:rsidRPr="006456D5" w:rsidRDefault="0020544A" w:rsidP="0020544A">
      <w:pPr>
        <w:pStyle w:val="Heading2"/>
        <w:numPr>
          <w:ilvl w:val="0"/>
          <w:numId w:val="21"/>
        </w:numPr>
        <w:rPr>
          <w:rFonts w:ascii="Helvetica" w:hAnsi="Helvetica" w:cs="Times New Roman"/>
          <w:caps w:val="0"/>
        </w:rPr>
      </w:pPr>
      <w:bookmarkStart w:id="8" w:name="_Toc167464720"/>
      <w:r w:rsidRPr="006456D5">
        <w:rPr>
          <w:rFonts w:ascii="Helvetica" w:hAnsi="Helvetica" w:cs="Times New Roman"/>
          <w:caps w:val="0"/>
        </w:rPr>
        <w:lastRenderedPageBreak/>
        <w:t>Program Management Subsystem</w:t>
      </w:r>
      <w:bookmarkEnd w:id="8"/>
    </w:p>
    <w:p w14:paraId="349C5063" w14:textId="766F2E76" w:rsidR="00DB7A56" w:rsidRPr="006456D5" w:rsidRDefault="00DB7A56" w:rsidP="00DB7A56">
      <w:pPr>
        <w:rPr>
          <w:rFonts w:ascii="Helvetica" w:hAnsi="Helvetica"/>
        </w:rPr>
      </w:pPr>
      <w:r w:rsidRPr="006456D5">
        <w:rPr>
          <w:rFonts w:ascii="Helvetica" w:hAnsi="Helvetica"/>
          <w:noProof/>
        </w:rPr>
        <w:drawing>
          <wp:inline distT="0" distB="0" distL="0" distR="0" wp14:anchorId="22565D6E" wp14:editId="7F048ED1">
            <wp:extent cx="5899868" cy="6704954"/>
            <wp:effectExtent l="0" t="0" r="5715" b="1270"/>
            <wp:docPr id="8414473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47352" name="Picture 8414473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358" cy="67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A73D" w14:textId="77777777" w:rsidR="00274F05" w:rsidRPr="006456D5" w:rsidRDefault="00274F05">
      <w:pPr>
        <w:rPr>
          <w:rFonts w:ascii="Helvetica" w:eastAsiaTheme="majorEastAsia" w:hAnsi="Helvetica" w:cs="Times New Roman"/>
          <w:color w:val="007789" w:themeColor="accent1" w:themeShade="BF"/>
          <w:sz w:val="24"/>
          <w:lang w:bidi="vi-VN"/>
        </w:rPr>
      </w:pPr>
      <w:r w:rsidRPr="006456D5">
        <w:rPr>
          <w:rFonts w:ascii="Helvetica" w:hAnsi="Helvetica" w:cs="Times New Roman"/>
          <w:caps/>
          <w:lang w:bidi="vi-VN"/>
        </w:rPr>
        <w:br w:type="page"/>
      </w:r>
    </w:p>
    <w:p w14:paraId="3ABA1A8F" w14:textId="1E62825B" w:rsidR="0020544A" w:rsidRPr="006456D5" w:rsidRDefault="0020544A" w:rsidP="0020544A">
      <w:pPr>
        <w:pStyle w:val="Heading2"/>
        <w:numPr>
          <w:ilvl w:val="0"/>
          <w:numId w:val="21"/>
        </w:numPr>
        <w:rPr>
          <w:rFonts w:ascii="Helvetica" w:hAnsi="Helvetica" w:cs="Times New Roman"/>
          <w:caps w:val="0"/>
          <w:lang w:bidi="vi-VN"/>
        </w:rPr>
      </w:pPr>
      <w:bookmarkStart w:id="9" w:name="_Toc167464721"/>
      <w:r w:rsidRPr="006456D5">
        <w:rPr>
          <w:rFonts w:ascii="Helvetica" w:hAnsi="Helvetica" w:cs="Times New Roman"/>
          <w:caps w:val="0"/>
          <w:lang w:bidi="vi-VN"/>
        </w:rPr>
        <w:lastRenderedPageBreak/>
        <w:t>DAM Subsystem</w:t>
      </w:r>
      <w:bookmarkEnd w:id="9"/>
    </w:p>
    <w:p w14:paraId="459546C8" w14:textId="77777777" w:rsidR="00AC44AB" w:rsidRPr="006456D5" w:rsidRDefault="00AC44AB" w:rsidP="00AC44AB">
      <w:pPr>
        <w:ind w:left="360"/>
        <w:rPr>
          <w:rFonts w:ascii="Helvetica" w:hAnsi="Helvetica"/>
          <w:lang w:bidi="vi-VN"/>
        </w:rPr>
      </w:pPr>
      <w:r w:rsidRPr="006456D5">
        <w:rPr>
          <w:rFonts w:ascii="Helvetica" w:hAnsi="Helvetica"/>
          <w:lang w:bidi="vi-VN"/>
        </w:rPr>
        <w:t>In this usecase diagram ( DAM Subsystem ) actor users mean Mentor, Mentee and Organization.</w:t>
      </w:r>
    </w:p>
    <w:p w14:paraId="596AE689" w14:textId="77777777" w:rsidR="00AC44AB" w:rsidRPr="006456D5" w:rsidRDefault="00AC44AB" w:rsidP="00AC44AB">
      <w:pPr>
        <w:rPr>
          <w:rFonts w:ascii="Helvetica" w:hAnsi="Helvetica"/>
          <w:lang w:bidi="vi-VN"/>
        </w:rPr>
      </w:pPr>
    </w:p>
    <w:p w14:paraId="0BAEED96" w14:textId="1D938AC3" w:rsidR="00DB7A56" w:rsidRPr="006456D5" w:rsidRDefault="00274F05" w:rsidP="00DB7A56">
      <w:pPr>
        <w:rPr>
          <w:rFonts w:ascii="Helvetica" w:hAnsi="Helvetica"/>
          <w:lang w:bidi="vi-VN"/>
        </w:rPr>
      </w:pPr>
      <w:r w:rsidRPr="006456D5">
        <w:rPr>
          <w:rFonts w:ascii="Helvetica" w:hAnsi="Helvetica"/>
          <w:noProof/>
          <w:lang w:bidi="vi-VN"/>
        </w:rPr>
        <w:drawing>
          <wp:inline distT="0" distB="0" distL="0" distR="0" wp14:anchorId="528F4AE4" wp14:editId="4FD7B4E8">
            <wp:extent cx="5008880" cy="6598368"/>
            <wp:effectExtent l="0" t="0" r="0" b="0"/>
            <wp:docPr id="537997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7667" name="Picture 537997667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" t="7774" r="-2395" b="6219"/>
                    <a:stretch/>
                  </pic:blipFill>
                  <pic:spPr bwMode="auto">
                    <a:xfrm>
                      <a:off x="0" y="0"/>
                      <a:ext cx="5011103" cy="6601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1F6EE" w14:textId="1F4DB608" w:rsidR="0020544A" w:rsidRPr="006456D5" w:rsidRDefault="0020544A" w:rsidP="0020544A">
      <w:pPr>
        <w:pStyle w:val="Heading2"/>
        <w:numPr>
          <w:ilvl w:val="0"/>
          <w:numId w:val="21"/>
        </w:numPr>
        <w:rPr>
          <w:rFonts w:ascii="Helvetica" w:hAnsi="Helvetica" w:cs="Times New Roman"/>
          <w:caps w:val="0"/>
          <w:lang w:bidi="vi-VN"/>
        </w:rPr>
      </w:pPr>
      <w:bookmarkStart w:id="10" w:name="_Toc167464722"/>
      <w:r w:rsidRPr="006456D5">
        <w:rPr>
          <w:rFonts w:ascii="Helvetica" w:hAnsi="Helvetica" w:cs="Times New Roman"/>
          <w:caps w:val="0"/>
          <w:lang w:bidi="vi-VN"/>
        </w:rPr>
        <w:lastRenderedPageBreak/>
        <w:t>Certification Management Subsystem</w:t>
      </w:r>
      <w:bookmarkEnd w:id="10"/>
    </w:p>
    <w:p w14:paraId="67126BB3" w14:textId="2FE40338" w:rsidR="00DB7A56" w:rsidRPr="006456D5" w:rsidRDefault="00DB7A56" w:rsidP="00DB7A56">
      <w:pPr>
        <w:rPr>
          <w:rFonts w:ascii="Helvetica" w:hAnsi="Helvetica"/>
          <w:lang w:bidi="vi-VN"/>
        </w:rPr>
      </w:pPr>
      <w:r w:rsidRPr="006456D5">
        <w:rPr>
          <w:rFonts w:ascii="Helvetica" w:hAnsi="Helvetica"/>
          <w:noProof/>
          <w:lang w:bidi="vi-VN"/>
        </w:rPr>
        <w:drawing>
          <wp:inline distT="0" distB="0" distL="0" distR="0" wp14:anchorId="0DB2683E" wp14:editId="38EEE4C5">
            <wp:extent cx="6220861" cy="6416703"/>
            <wp:effectExtent l="0" t="0" r="8890" b="3175"/>
            <wp:docPr id="9392526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817" cy="642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63C3" w14:textId="67186F45" w:rsidR="0020544A" w:rsidRPr="006456D5" w:rsidRDefault="0020544A" w:rsidP="0020544A">
      <w:pPr>
        <w:pStyle w:val="Heading2"/>
        <w:numPr>
          <w:ilvl w:val="0"/>
          <w:numId w:val="21"/>
        </w:numPr>
        <w:rPr>
          <w:rFonts w:ascii="Helvetica" w:hAnsi="Helvetica" w:cs="Times New Roman"/>
          <w:caps w:val="0"/>
          <w:lang w:bidi="vi-VN"/>
        </w:rPr>
      </w:pPr>
      <w:bookmarkStart w:id="11" w:name="_Toc167464723"/>
      <w:r w:rsidRPr="006456D5">
        <w:rPr>
          <w:rFonts w:ascii="Helvetica" w:hAnsi="Helvetica" w:cs="Times New Roman"/>
          <w:caps w:val="0"/>
          <w:lang w:bidi="vi-VN"/>
        </w:rPr>
        <w:lastRenderedPageBreak/>
        <w:t>Mentoring Hub Subsystem</w:t>
      </w:r>
      <w:bookmarkEnd w:id="11"/>
    </w:p>
    <w:p w14:paraId="1FE874FA" w14:textId="4D9737E7" w:rsidR="00147B4C" w:rsidRPr="006456D5" w:rsidRDefault="006456D5" w:rsidP="00147B4C">
      <w:pPr>
        <w:rPr>
          <w:rFonts w:ascii="Helvetica" w:hAnsi="Helvetica"/>
          <w:lang w:bidi="vi-VN"/>
        </w:rPr>
      </w:pPr>
      <w:r w:rsidRPr="006456D5">
        <w:rPr>
          <w:rFonts w:ascii="Helvetica" w:hAnsi="Helvetica"/>
          <w:noProof/>
          <w:lang w:bidi="vi-VN"/>
        </w:rPr>
        <w:drawing>
          <wp:inline distT="0" distB="0" distL="0" distR="0" wp14:anchorId="3D486D5D" wp14:editId="57E70588">
            <wp:extent cx="5486400" cy="6433820"/>
            <wp:effectExtent l="0" t="0" r="0" b="5080"/>
            <wp:docPr id="1606265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265857" name="Picture 16062658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D6E8" w14:textId="0ABBF271" w:rsidR="0020544A" w:rsidRPr="006456D5" w:rsidRDefault="0020544A" w:rsidP="0020544A">
      <w:pPr>
        <w:pStyle w:val="Heading2"/>
        <w:numPr>
          <w:ilvl w:val="0"/>
          <w:numId w:val="21"/>
        </w:numPr>
        <w:rPr>
          <w:rFonts w:ascii="Helvetica" w:hAnsi="Helvetica" w:cs="Times New Roman"/>
          <w:caps w:val="0"/>
          <w:lang w:bidi="vi-VN"/>
        </w:rPr>
      </w:pPr>
      <w:bookmarkStart w:id="12" w:name="_Toc167464724"/>
      <w:r w:rsidRPr="006456D5">
        <w:rPr>
          <w:rFonts w:ascii="Helvetica" w:hAnsi="Helvetica" w:cs="Times New Roman"/>
          <w:caps w:val="0"/>
          <w:lang w:bidi="vi-VN"/>
        </w:rPr>
        <w:lastRenderedPageBreak/>
        <w:t>Job Market Subsystem</w:t>
      </w:r>
      <w:bookmarkEnd w:id="12"/>
    </w:p>
    <w:p w14:paraId="555A2A33" w14:textId="77777777" w:rsidR="00DB7A56" w:rsidRPr="006456D5" w:rsidRDefault="00DB7A56" w:rsidP="00DB7A56">
      <w:pPr>
        <w:pStyle w:val="Photo"/>
        <w:rPr>
          <w:rFonts w:ascii="Helvetica" w:hAnsi="Helvetica"/>
          <w:lang w:bidi="vi-VN"/>
        </w:rPr>
      </w:pPr>
      <w:r w:rsidRPr="006456D5">
        <w:rPr>
          <w:rFonts w:ascii="Helvetica" w:hAnsi="Helvetica"/>
          <w:noProof/>
          <w:lang w:bidi="vi-VN"/>
        </w:rPr>
        <w:drawing>
          <wp:inline distT="0" distB="0" distL="0" distR="0" wp14:anchorId="5CFD74A3" wp14:editId="79E70826">
            <wp:extent cx="6690230" cy="5772647"/>
            <wp:effectExtent l="0" t="0" r="0" b="0"/>
            <wp:docPr id="1576266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6338" name="Picture 157626633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398" cy="578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78C7" w14:textId="1609C14A" w:rsidR="0020544A" w:rsidRPr="006456D5" w:rsidRDefault="0020544A" w:rsidP="0020544A">
      <w:pPr>
        <w:pStyle w:val="Heading2"/>
        <w:numPr>
          <w:ilvl w:val="0"/>
          <w:numId w:val="21"/>
        </w:numPr>
        <w:rPr>
          <w:rFonts w:ascii="Helvetica" w:hAnsi="Helvetica" w:cs="Times New Roman"/>
          <w:caps w:val="0"/>
          <w:lang w:bidi="vi-VN"/>
        </w:rPr>
      </w:pPr>
      <w:bookmarkStart w:id="13" w:name="_Toc167464725"/>
      <w:r w:rsidRPr="006456D5">
        <w:rPr>
          <w:rFonts w:ascii="Helvetica" w:hAnsi="Helvetica" w:cs="Times New Roman"/>
          <w:caps w:val="0"/>
          <w:lang w:bidi="vi-VN"/>
        </w:rPr>
        <w:lastRenderedPageBreak/>
        <w:t>Social</w:t>
      </w:r>
      <w:r w:rsidRPr="006456D5">
        <w:rPr>
          <w:rFonts w:ascii="Helvetica" w:hAnsi="Helvetica" w:cs="Times New Roman"/>
          <w:lang w:bidi="vi-VN"/>
        </w:rPr>
        <w:t xml:space="preserve"> </w:t>
      </w:r>
      <w:r w:rsidRPr="006456D5">
        <w:rPr>
          <w:rFonts w:ascii="Helvetica" w:hAnsi="Helvetica" w:cs="Times New Roman"/>
          <w:caps w:val="0"/>
          <w:lang w:bidi="vi-VN"/>
        </w:rPr>
        <w:t>Subsystem</w:t>
      </w:r>
      <w:bookmarkEnd w:id="13"/>
    </w:p>
    <w:p w14:paraId="61FCEEA3" w14:textId="499DA840" w:rsidR="0020544A" w:rsidRPr="006456D5" w:rsidRDefault="00274F05" w:rsidP="004B5E1E">
      <w:pPr>
        <w:rPr>
          <w:lang w:bidi="vi-VN"/>
        </w:rPr>
      </w:pPr>
      <w:r w:rsidRPr="006456D5">
        <w:rPr>
          <w:noProof/>
          <w:lang w:bidi="vi-VN"/>
        </w:rPr>
        <w:drawing>
          <wp:inline distT="0" distB="0" distL="0" distR="0" wp14:anchorId="404C714C" wp14:editId="764616D6">
            <wp:extent cx="5486400" cy="5213985"/>
            <wp:effectExtent l="0" t="0" r="0" b="5715"/>
            <wp:docPr id="10066440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644053" name="Picture 10066440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C31E" w14:textId="77777777" w:rsidR="006456D5" w:rsidRPr="006456D5" w:rsidRDefault="006456D5">
      <w:pPr>
        <w:rPr>
          <w:rFonts w:ascii="Helvetica" w:eastAsiaTheme="majorEastAsia" w:hAnsi="Helvetica" w:cstheme="majorBidi"/>
          <w:color w:val="007789" w:themeColor="accent1" w:themeShade="BF"/>
          <w:sz w:val="30"/>
          <w:lang w:bidi="vi-VN"/>
        </w:rPr>
      </w:pPr>
      <w:r w:rsidRPr="006456D5">
        <w:rPr>
          <w:rFonts w:ascii="Helvetica" w:hAnsi="Helvetica"/>
          <w:caps/>
          <w:lang w:bidi="vi-VN"/>
        </w:rPr>
        <w:br w:type="page"/>
      </w:r>
    </w:p>
    <w:p w14:paraId="10903BF2" w14:textId="6867971B" w:rsidR="006456D5" w:rsidRPr="006456D5" w:rsidRDefault="006456D5" w:rsidP="006456D5">
      <w:pPr>
        <w:pStyle w:val="Heading2"/>
        <w:numPr>
          <w:ilvl w:val="0"/>
          <w:numId w:val="21"/>
        </w:numPr>
        <w:rPr>
          <w:rFonts w:ascii="Helvetica" w:hAnsi="Helvetica"/>
          <w:caps w:val="0"/>
          <w:lang w:bidi="vi-VN"/>
        </w:rPr>
      </w:pPr>
      <w:bookmarkStart w:id="14" w:name="_Toc167464726"/>
      <w:r w:rsidRPr="006456D5">
        <w:rPr>
          <w:rFonts w:ascii="Helvetica" w:hAnsi="Helvetica"/>
          <w:caps w:val="0"/>
          <w:lang w:bidi="vi-VN"/>
        </w:rPr>
        <w:lastRenderedPageBreak/>
        <w:t>Communication Subsystem</w:t>
      </w:r>
      <w:bookmarkEnd w:id="14"/>
    </w:p>
    <w:p w14:paraId="1F0B8D3E" w14:textId="2D3B9DB4" w:rsidR="006456D5" w:rsidRPr="006456D5" w:rsidRDefault="006456D5" w:rsidP="004B5E1E">
      <w:pPr>
        <w:rPr>
          <w:lang w:bidi="vi-VN"/>
        </w:rPr>
      </w:pPr>
      <w:r w:rsidRPr="006456D5">
        <w:rPr>
          <w:noProof/>
          <w:lang w:bidi="vi-VN"/>
        </w:rPr>
        <w:drawing>
          <wp:inline distT="0" distB="0" distL="0" distR="0" wp14:anchorId="631DE0A6" wp14:editId="43427AA3">
            <wp:extent cx="5486400" cy="4238625"/>
            <wp:effectExtent l="0" t="0" r="0" b="9525"/>
            <wp:docPr id="4025362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36222" name="Picture 4025362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F5A5" w14:textId="77777777" w:rsidR="0020544A" w:rsidRPr="006456D5" w:rsidRDefault="0020544A" w:rsidP="0020544A">
      <w:pPr>
        <w:rPr>
          <w:rFonts w:ascii="Helvetica" w:hAnsi="Helvetica"/>
        </w:rPr>
      </w:pPr>
    </w:p>
    <w:p w14:paraId="4D37BB82" w14:textId="77777777" w:rsidR="009C2A18" w:rsidRPr="006456D5" w:rsidRDefault="009C2A18" w:rsidP="009C2A18">
      <w:pPr>
        <w:rPr>
          <w:rFonts w:ascii="Helvetica" w:hAnsi="Helvetica"/>
        </w:rPr>
      </w:pPr>
    </w:p>
    <w:p w14:paraId="774CDB03" w14:textId="62E4D4F1" w:rsidR="009C2A18" w:rsidRPr="006456D5" w:rsidRDefault="009C2A18" w:rsidP="009C2A18">
      <w:pPr>
        <w:rPr>
          <w:rFonts w:ascii="Helvetica" w:hAnsi="Helvetica"/>
        </w:rPr>
      </w:pPr>
    </w:p>
    <w:sectPr w:rsidR="009C2A18" w:rsidRPr="006456D5">
      <w:footerReference w:type="defaul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E093D0" w14:textId="77777777" w:rsidR="005861E8" w:rsidRDefault="005861E8" w:rsidP="00C6554A">
      <w:pPr>
        <w:spacing w:before="0" w:after="0" w:line="240" w:lineRule="auto"/>
      </w:pPr>
      <w:r>
        <w:separator/>
      </w:r>
    </w:p>
  </w:endnote>
  <w:endnote w:type="continuationSeparator" w:id="0">
    <w:p w14:paraId="4997F037" w14:textId="77777777" w:rsidR="005861E8" w:rsidRDefault="005861E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CC2B3C" w14:textId="77777777" w:rsidR="008A6DCF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1BD9EA" w14:textId="77777777" w:rsidR="005861E8" w:rsidRDefault="005861E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FABED4A" w14:textId="77777777" w:rsidR="005861E8" w:rsidRDefault="005861E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A5051C"/>
    <w:multiLevelType w:val="hybridMultilevel"/>
    <w:tmpl w:val="8B0A6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5D671CC"/>
    <w:multiLevelType w:val="hybridMultilevel"/>
    <w:tmpl w:val="63263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79A1191"/>
    <w:multiLevelType w:val="hybridMultilevel"/>
    <w:tmpl w:val="203AC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731E5"/>
    <w:multiLevelType w:val="hybridMultilevel"/>
    <w:tmpl w:val="065A2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934B7"/>
    <w:multiLevelType w:val="hybridMultilevel"/>
    <w:tmpl w:val="065A2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55DF3"/>
    <w:multiLevelType w:val="hybridMultilevel"/>
    <w:tmpl w:val="0ADE4F9A"/>
    <w:lvl w:ilvl="0" w:tplc="89FCF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9646337">
    <w:abstractNumId w:val="9"/>
  </w:num>
  <w:num w:numId="2" w16cid:durableId="445546052">
    <w:abstractNumId w:val="8"/>
  </w:num>
  <w:num w:numId="3" w16cid:durableId="1537810560">
    <w:abstractNumId w:val="8"/>
  </w:num>
  <w:num w:numId="4" w16cid:durableId="459499876">
    <w:abstractNumId w:val="9"/>
  </w:num>
  <w:num w:numId="5" w16cid:durableId="2145849299">
    <w:abstractNumId w:val="14"/>
  </w:num>
  <w:num w:numId="6" w16cid:durableId="417217156">
    <w:abstractNumId w:val="10"/>
  </w:num>
  <w:num w:numId="7" w16cid:durableId="784158481">
    <w:abstractNumId w:val="12"/>
  </w:num>
  <w:num w:numId="8" w16cid:durableId="518738404">
    <w:abstractNumId w:val="7"/>
  </w:num>
  <w:num w:numId="9" w16cid:durableId="1151754080">
    <w:abstractNumId w:val="6"/>
  </w:num>
  <w:num w:numId="10" w16cid:durableId="415516328">
    <w:abstractNumId w:val="5"/>
  </w:num>
  <w:num w:numId="11" w16cid:durableId="1862545619">
    <w:abstractNumId w:val="4"/>
  </w:num>
  <w:num w:numId="12" w16cid:durableId="91517753">
    <w:abstractNumId w:val="3"/>
  </w:num>
  <w:num w:numId="13" w16cid:durableId="154565733">
    <w:abstractNumId w:val="2"/>
  </w:num>
  <w:num w:numId="14" w16cid:durableId="672076122">
    <w:abstractNumId w:val="1"/>
  </w:num>
  <w:num w:numId="15" w16cid:durableId="346903173">
    <w:abstractNumId w:val="0"/>
  </w:num>
  <w:num w:numId="16" w16cid:durableId="1448163393">
    <w:abstractNumId w:val="17"/>
  </w:num>
  <w:num w:numId="17" w16cid:durableId="2072146077">
    <w:abstractNumId w:val="15"/>
  </w:num>
  <w:num w:numId="18" w16cid:durableId="1193691342">
    <w:abstractNumId w:val="18"/>
  </w:num>
  <w:num w:numId="19" w16cid:durableId="1123768600">
    <w:abstractNumId w:val="13"/>
  </w:num>
  <w:num w:numId="20" w16cid:durableId="1815293495">
    <w:abstractNumId w:val="16"/>
  </w:num>
  <w:num w:numId="21" w16cid:durableId="2013943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8"/>
    <w:rsid w:val="00016E5A"/>
    <w:rsid w:val="00054DDA"/>
    <w:rsid w:val="0012130F"/>
    <w:rsid w:val="00147B4C"/>
    <w:rsid w:val="001C273D"/>
    <w:rsid w:val="0020544A"/>
    <w:rsid w:val="00211F06"/>
    <w:rsid w:val="00245CBE"/>
    <w:rsid w:val="002554CD"/>
    <w:rsid w:val="00264D42"/>
    <w:rsid w:val="00274F05"/>
    <w:rsid w:val="00293B83"/>
    <w:rsid w:val="002B4294"/>
    <w:rsid w:val="00303602"/>
    <w:rsid w:val="00333D0D"/>
    <w:rsid w:val="003B0E89"/>
    <w:rsid w:val="0041432C"/>
    <w:rsid w:val="004B5E1E"/>
    <w:rsid w:val="004C049F"/>
    <w:rsid w:val="005000E2"/>
    <w:rsid w:val="0052667A"/>
    <w:rsid w:val="005861E8"/>
    <w:rsid w:val="00592D46"/>
    <w:rsid w:val="006456D5"/>
    <w:rsid w:val="006A3CE7"/>
    <w:rsid w:val="007B2D27"/>
    <w:rsid w:val="00834E92"/>
    <w:rsid w:val="008A6DCF"/>
    <w:rsid w:val="008F29E2"/>
    <w:rsid w:val="0090218E"/>
    <w:rsid w:val="009C2A18"/>
    <w:rsid w:val="00A94E9A"/>
    <w:rsid w:val="00AC44AB"/>
    <w:rsid w:val="00B562AA"/>
    <w:rsid w:val="00C6554A"/>
    <w:rsid w:val="00C75330"/>
    <w:rsid w:val="00D8660E"/>
    <w:rsid w:val="00DB7A56"/>
    <w:rsid w:val="00E72C32"/>
    <w:rsid w:val="00E774EB"/>
    <w:rsid w:val="00ED7C44"/>
    <w:rsid w:val="00EE2C59"/>
    <w:rsid w:val="00EE7AFF"/>
    <w:rsid w:val="00F3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B4F4"/>
  <w15:chartTrackingRefBased/>
  <w15:docId w15:val="{2F555802-BCD3-467D-95B0-8C1E5E19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E9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E9A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E9A"/>
    <w:rPr>
      <w:rFonts w:asciiTheme="majorHAnsi" w:eastAsiaTheme="majorEastAsia" w:hAnsiTheme="majorHAnsi" w:cstheme="majorBidi"/>
      <w:caps/>
      <w:color w:val="007789" w:themeColor="accent1" w:themeShade="BF"/>
      <w:sz w:val="30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A429FF0FA6BA4E7DAC753FBF82F3F785">
    <w:name w:val="A429FF0FA6BA4E7DAC753FBF82F3F785"/>
    <w:rsid w:val="009C2A18"/>
    <w:pPr>
      <w:spacing w:before="0" w:after="160" w:line="259" w:lineRule="auto"/>
    </w:pPr>
    <w:rPr>
      <w:rFonts w:eastAsiaTheme="minorEastAsia"/>
      <w:color w:val="auto"/>
      <w:kern w:val="2"/>
      <w14:ligatures w14:val="standardContextual"/>
    </w:rPr>
  </w:style>
  <w:style w:type="table" w:styleId="TableGrid">
    <w:name w:val="Table Grid"/>
    <w:basedOn w:val="TableNormal"/>
    <w:uiPriority w:val="39"/>
    <w:rsid w:val="009C2A18"/>
    <w:pPr>
      <w:spacing w:before="0" w:after="0" w:line="240" w:lineRule="auto"/>
    </w:pPr>
    <w:rPr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2A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C2A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C2A18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C2A18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C2A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9C2A1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94E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chzones\AppData\Local\Microsoft\Office\16.0\DTS\en-US%7b8BE97610-BA9B-47FA-AC48-6370FE029C03%7d\%7bF69A5D50-F5F8-4943-8CCD-82A614E2C520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063A5-9C76-45C4-B880-160084052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{F69A5D50-F5F8-4943-8CCD-82A614E2C520}tf02835058_win32.dotx</Template>
  <TotalTime>114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Bao</dc:creator>
  <cp:keywords/>
  <dc:description/>
  <cp:lastModifiedBy>Ly Bao</cp:lastModifiedBy>
  <cp:revision>19</cp:revision>
  <cp:lastPrinted>2024-05-24T10:38:00Z</cp:lastPrinted>
  <dcterms:created xsi:type="dcterms:W3CDTF">2024-05-23T10:27:00Z</dcterms:created>
  <dcterms:modified xsi:type="dcterms:W3CDTF">2024-05-24T11:03:00Z</dcterms:modified>
</cp:coreProperties>
</file>